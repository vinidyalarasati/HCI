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D94EDD" w14:paraId="45A57136" w14:textId="77777777" w:rsidTr="00381EDF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48BB" w14:textId="77777777" w:rsidR="00D94EDD" w:rsidRDefault="00D94EDD" w:rsidP="00381EDF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212F2F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778F040" w14:textId="77777777" w:rsidR="00D94EDD" w:rsidRDefault="00D94EDD" w:rsidP="00381EDF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0FF9A7C" wp14:editId="78D671D1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EDD" w14:paraId="676342CD" w14:textId="77777777" w:rsidTr="00381EDF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12E2C" w14:textId="647AB92E" w:rsidR="00D37328" w:rsidRDefault="001E3A4B" w:rsidP="00381EDF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bookmarkStart w:id="0" w:name="_GoBack"/>
            <w:bookmarkEnd w:id="0"/>
            <w:r w:rsidRPr="001E3A4B">
              <w:rPr>
                <w:rFonts w:ascii="Arial Narrow" w:hAnsi="Arial Narrow" w:cs="Tahoma"/>
                <w:sz w:val="36"/>
              </w:rPr>
              <w:t>COMP6176 | COMP6232</w:t>
            </w:r>
          </w:p>
          <w:p w14:paraId="76F50AA8" w14:textId="29FBE732" w:rsidR="00D94EDD" w:rsidRPr="00212F2F" w:rsidRDefault="00D94EDD" w:rsidP="00381EDF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1A6CF16" w14:textId="77777777" w:rsidR="00D94EDD" w:rsidRDefault="00D94EDD" w:rsidP="00381EDF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D94EDD" w14:paraId="626F4425" w14:textId="77777777" w:rsidTr="00381EDF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69B12" w14:textId="77777777" w:rsidR="00D94EDD" w:rsidRDefault="00D94EDD" w:rsidP="00381EDF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677F142" w14:textId="4C69EECF" w:rsidR="00D94EDD" w:rsidRDefault="00D94EDD" w:rsidP="00381EDF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D94EDD">
              <w:rPr>
                <w:rFonts w:ascii="Arial" w:hAnsi="Arial" w:cs="Arial"/>
                <w:b/>
                <w:sz w:val="20"/>
              </w:rPr>
              <w:t>E203-COMP6176-IX04-01</w:t>
            </w:r>
          </w:p>
        </w:tc>
      </w:tr>
      <w:tr w:rsidR="00D94EDD" w14:paraId="058817A4" w14:textId="77777777" w:rsidTr="00381EDF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196311B" w14:textId="77777777" w:rsidR="00D94EDD" w:rsidRPr="00D61840" w:rsidRDefault="00D94EDD" w:rsidP="00381EDF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9E6C7B4" w14:textId="77777777" w:rsidR="00D94EDD" w:rsidRDefault="00D94EDD" w:rsidP="00381EDF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15179CF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DBAB51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1EC22AB8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9ED95E2" w14:textId="77777777" w:rsidR="00643F75" w:rsidRDefault="00643F75" w:rsidP="00643F75">
      <w:pPr>
        <w:rPr>
          <w:lang w:val="id-ID"/>
        </w:rPr>
      </w:pPr>
    </w:p>
    <w:p w14:paraId="4A9BCC0D" w14:textId="77777777" w:rsidR="000234C2" w:rsidRDefault="000234C2" w:rsidP="000234C2">
      <w:pPr>
        <w:jc w:val="center"/>
        <w:rPr>
          <w:b/>
          <w:bCs/>
          <w:sz w:val="28"/>
          <w:szCs w:val="28"/>
          <w:lang w:val="en-ID"/>
        </w:rPr>
      </w:pPr>
      <w:r w:rsidRPr="00205F03">
        <w:rPr>
          <w:b/>
          <w:bCs/>
          <w:sz w:val="28"/>
          <w:szCs w:val="28"/>
          <w:lang w:val="en-ID"/>
        </w:rPr>
        <w:t>Stone Lawn Services</w:t>
      </w:r>
    </w:p>
    <w:p w14:paraId="55EFFD77" w14:textId="77777777" w:rsidR="000234C2" w:rsidRPr="00D6795F" w:rsidRDefault="000234C2" w:rsidP="000234C2">
      <w:pPr>
        <w:rPr>
          <w:b/>
          <w:bCs/>
          <w:lang w:val="en-ID"/>
        </w:rPr>
      </w:pPr>
    </w:p>
    <w:p w14:paraId="72DBA9E6" w14:textId="77777777" w:rsidR="000234C2" w:rsidRDefault="000234C2" w:rsidP="000234C2">
      <w:pPr>
        <w:spacing w:line="360" w:lineRule="auto"/>
        <w:ind w:firstLine="567"/>
        <w:rPr>
          <w:lang w:val="en-ID"/>
        </w:rPr>
      </w:pPr>
      <w:r w:rsidRPr="00107A72">
        <w:rPr>
          <w:b/>
          <w:lang w:val="en-ID"/>
        </w:rPr>
        <w:t>Stone Lawn Services</w:t>
      </w:r>
      <w:r w:rsidRPr="00D6795F">
        <w:rPr>
          <w:lang w:val="en-ID"/>
        </w:rPr>
        <w:t xml:space="preserve"> is a company operating in </w:t>
      </w:r>
      <w:r w:rsidR="007174DD">
        <w:rPr>
          <w:lang w:val="en-ID"/>
        </w:rPr>
        <w:t xml:space="preserve">the </w:t>
      </w:r>
      <w:r w:rsidRPr="00D6795F">
        <w:rPr>
          <w:lang w:val="en-ID"/>
        </w:rPr>
        <w:t>United States. Stone Lawn Services is founded because there are many families too busy to take care of their lawn, resulting in deformed lawns not pleasant to look at.</w:t>
      </w:r>
    </w:p>
    <w:p w14:paraId="743F4CA3" w14:textId="3F49EDA4" w:rsidR="00C611B3" w:rsidRDefault="000234C2" w:rsidP="000234C2">
      <w:pPr>
        <w:spacing w:line="360" w:lineRule="auto"/>
        <w:ind w:firstLine="567"/>
        <w:rPr>
          <w:lang w:val="en-ID"/>
        </w:rPr>
      </w:pPr>
      <w:r>
        <w:rPr>
          <w:lang w:val="en-ID"/>
        </w:rPr>
        <w:t xml:space="preserve">The target customers are people who doesn’t have the time to take care of their lawn. </w:t>
      </w:r>
      <w:r w:rsidR="00C611B3">
        <w:rPr>
          <w:lang w:val="en-ID"/>
        </w:rPr>
        <w:t xml:space="preserve">To use their services the </w:t>
      </w:r>
      <w:r w:rsidR="00C611B3" w:rsidRPr="00905F5E">
        <w:rPr>
          <w:b/>
          <w:bCs/>
          <w:lang w:val="en-ID"/>
        </w:rPr>
        <w:t>customer needs to create an account</w:t>
      </w:r>
      <w:r w:rsidR="00C611B3">
        <w:rPr>
          <w:lang w:val="en-ID"/>
        </w:rPr>
        <w:t xml:space="preserve"> on the website and provide some personal information such as </w:t>
      </w:r>
      <w:r w:rsidR="00C611B3" w:rsidRPr="005724B7">
        <w:rPr>
          <w:b/>
          <w:bCs/>
          <w:lang w:val="en-ID"/>
        </w:rPr>
        <w:t>email</w:t>
      </w:r>
      <w:r w:rsidR="00C611B3">
        <w:rPr>
          <w:lang w:val="en-ID"/>
        </w:rPr>
        <w:t xml:space="preserve">, </w:t>
      </w:r>
      <w:r w:rsidR="00C611B3" w:rsidRPr="005724B7">
        <w:rPr>
          <w:b/>
          <w:bCs/>
          <w:lang w:val="en-ID"/>
        </w:rPr>
        <w:t>residency</w:t>
      </w:r>
      <w:r w:rsidR="00C611B3">
        <w:rPr>
          <w:lang w:val="en-ID"/>
        </w:rPr>
        <w:t xml:space="preserve"> </w:t>
      </w:r>
      <w:r w:rsidR="00C611B3" w:rsidRPr="005724B7">
        <w:rPr>
          <w:b/>
          <w:bCs/>
          <w:lang w:val="en-ID"/>
        </w:rPr>
        <w:t>region</w:t>
      </w:r>
      <w:r w:rsidR="00C611B3">
        <w:rPr>
          <w:lang w:val="en-ID"/>
        </w:rPr>
        <w:t xml:space="preserve">, </w:t>
      </w:r>
      <w:r w:rsidR="00C611B3" w:rsidRPr="005724B7">
        <w:rPr>
          <w:b/>
          <w:bCs/>
          <w:lang w:val="en-ID"/>
        </w:rPr>
        <w:t>address</w:t>
      </w:r>
      <w:r w:rsidR="00C611B3">
        <w:rPr>
          <w:lang w:val="en-ID"/>
        </w:rPr>
        <w:t xml:space="preserve">, </w:t>
      </w:r>
      <w:r w:rsidR="00C611B3" w:rsidRPr="005724B7">
        <w:rPr>
          <w:b/>
          <w:bCs/>
          <w:lang w:val="en-ID"/>
        </w:rPr>
        <w:t>gender</w:t>
      </w:r>
      <w:r w:rsidR="00C611B3">
        <w:rPr>
          <w:lang w:val="en-ID"/>
        </w:rPr>
        <w:t xml:space="preserve">, and </w:t>
      </w:r>
      <w:r w:rsidR="00C611B3" w:rsidRPr="005724B7">
        <w:rPr>
          <w:b/>
          <w:bCs/>
          <w:lang w:val="en-ID"/>
        </w:rPr>
        <w:t>agreement</w:t>
      </w:r>
      <w:r w:rsidR="00C611B3">
        <w:rPr>
          <w:lang w:val="en-ID"/>
        </w:rPr>
        <w:t xml:space="preserve"> </w:t>
      </w:r>
      <w:r w:rsidR="00C611B3" w:rsidRPr="005724B7">
        <w:rPr>
          <w:b/>
          <w:bCs/>
          <w:lang w:val="en-ID"/>
        </w:rPr>
        <w:t>to terms and services</w:t>
      </w:r>
      <w:r w:rsidR="00C611B3">
        <w:rPr>
          <w:lang w:val="en-ID"/>
        </w:rPr>
        <w:t>.</w:t>
      </w:r>
    </w:p>
    <w:p w14:paraId="7011DD6E" w14:textId="35574498" w:rsidR="000234C2" w:rsidRDefault="000234C2" w:rsidP="000234C2">
      <w:pPr>
        <w:spacing w:line="360" w:lineRule="auto"/>
        <w:ind w:firstLine="567"/>
        <w:rPr>
          <w:shd w:val="clear" w:color="auto" w:fill="FFFFFF"/>
        </w:rPr>
      </w:pPr>
      <w:r>
        <w:t xml:space="preserve">You </w:t>
      </w:r>
      <w:r w:rsidR="00240016">
        <w:t>need</w:t>
      </w:r>
      <w:r>
        <w:t xml:space="preserve"> to ensure that your design is </w:t>
      </w:r>
      <w:r w:rsidRPr="00621914">
        <w:rPr>
          <w:b/>
        </w:rPr>
        <w:t>suitable</w:t>
      </w:r>
      <w:r>
        <w:t xml:space="preserve"> for all users and ensure that the users can </w:t>
      </w:r>
      <w:r w:rsidRPr="004F31FB">
        <w:rPr>
          <w:b/>
        </w:rPr>
        <w:t>navigate</w:t>
      </w:r>
      <w:r>
        <w:t xml:space="preserve"> and </w:t>
      </w:r>
      <w:r w:rsidRPr="004F31FB">
        <w:rPr>
          <w:b/>
        </w:rPr>
        <w:t>interact</w:t>
      </w:r>
      <w:r>
        <w:t xml:space="preserve"> with the website without any problem. </w:t>
      </w:r>
      <w:r>
        <w:rPr>
          <w:shd w:val="clear" w:color="auto" w:fill="FFFFFF"/>
        </w:rPr>
        <w:t>It’s</w:t>
      </w:r>
      <w:r w:rsidRPr="004F31FB">
        <w:rPr>
          <w:shd w:val="clear" w:color="auto" w:fill="FFFFFF"/>
        </w:rPr>
        <w:t xml:space="preserve"> important </w:t>
      </w:r>
      <w:r>
        <w:rPr>
          <w:shd w:val="clear" w:color="auto" w:fill="FFFFFF"/>
        </w:rPr>
        <w:t xml:space="preserve">to ensure your button appears </w:t>
      </w:r>
      <w:r w:rsidRPr="00512098">
        <w:rPr>
          <w:b/>
          <w:shd w:val="clear" w:color="auto" w:fill="FFFFFF"/>
        </w:rPr>
        <w:t>clickable</w:t>
      </w:r>
      <w:r>
        <w:rPr>
          <w:shd w:val="clear" w:color="auto" w:fill="FFFFFF"/>
        </w:rPr>
        <w:t xml:space="preserve"> and </w:t>
      </w:r>
      <w:r w:rsidRPr="00512098">
        <w:rPr>
          <w:b/>
          <w:shd w:val="clear" w:color="auto" w:fill="FFFFFF"/>
        </w:rPr>
        <w:t>visible</w:t>
      </w:r>
      <w:r>
        <w:rPr>
          <w:shd w:val="clear" w:color="auto" w:fill="FFFFFF"/>
        </w:rPr>
        <w:t>.</w:t>
      </w:r>
    </w:p>
    <w:p w14:paraId="4441E390" w14:textId="77777777" w:rsidR="00D94EDD" w:rsidRDefault="000234C2" w:rsidP="000234C2">
      <w:pPr>
        <w:spacing w:line="360" w:lineRule="auto"/>
        <w:ind w:firstLine="567"/>
        <w:rPr>
          <w:shd w:val="clear" w:color="auto" w:fill="FFFFFF"/>
        </w:rPr>
      </w:pPr>
      <w:r w:rsidRPr="00107A72">
        <w:rPr>
          <w:b/>
          <w:shd w:val="clear" w:color="auto" w:fill="FFFFFF"/>
        </w:rPr>
        <w:t>Stone Lawn Service’s</w:t>
      </w:r>
      <w:r>
        <w:rPr>
          <w:shd w:val="clear" w:color="auto" w:fill="FFFFFF"/>
        </w:rPr>
        <w:t xml:space="preserve"> Owner has already provided you with the</w:t>
      </w:r>
      <w:r w:rsidRPr="00107A72">
        <w:rPr>
          <w:b/>
          <w:shd w:val="clear" w:color="auto" w:fill="FFFFFF"/>
        </w:rPr>
        <w:t xml:space="preserve"> blueprint</w:t>
      </w:r>
      <w:r>
        <w:rPr>
          <w:shd w:val="clear" w:color="auto" w:fill="FFFFFF"/>
        </w:rPr>
        <w:t xml:space="preserve">. Your task is to </w:t>
      </w:r>
      <w:r w:rsidRPr="00107A72">
        <w:rPr>
          <w:b/>
          <w:shd w:val="clear" w:color="auto" w:fill="FFFFFF"/>
        </w:rPr>
        <w:t>slice the blueprint</w:t>
      </w:r>
      <w:r>
        <w:rPr>
          <w:shd w:val="clear" w:color="auto" w:fill="FFFFFF"/>
        </w:rPr>
        <w:t xml:space="preserve"> and use it as a </w:t>
      </w:r>
      <w:r w:rsidRPr="00107A72">
        <w:rPr>
          <w:b/>
          <w:shd w:val="clear" w:color="auto" w:fill="FFFFFF"/>
        </w:rPr>
        <w:t>reference</w:t>
      </w:r>
      <w:r>
        <w:rPr>
          <w:shd w:val="clear" w:color="auto" w:fill="FFFFFF"/>
        </w:rPr>
        <w:t xml:space="preserve"> for your website. As soon as you have finished the blueprint, you can start the development on the website. </w:t>
      </w:r>
    </w:p>
    <w:p w14:paraId="630DD449" w14:textId="2EC3DB43" w:rsidR="000234C2" w:rsidRDefault="000234C2" w:rsidP="00D94EDD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You need to create a website with </w:t>
      </w:r>
      <w:r w:rsidRPr="00107A72">
        <w:rPr>
          <w:b/>
          <w:shd w:val="clear" w:color="auto" w:fill="FFFFFF"/>
        </w:rPr>
        <w:t>2 pages</w:t>
      </w:r>
      <w:r>
        <w:rPr>
          <w:shd w:val="clear" w:color="auto" w:fill="FFFFFF"/>
        </w:rPr>
        <w:t xml:space="preserve"> following here requirements:</w:t>
      </w:r>
    </w:p>
    <w:p w14:paraId="2495CD29" w14:textId="77777777" w:rsidR="000234C2" w:rsidRPr="00064156" w:rsidRDefault="000234C2" w:rsidP="00A02AD6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t xml:space="preserve">Add </w:t>
      </w:r>
      <w:r w:rsidRPr="0010501D">
        <w:rPr>
          <w:rStyle w:val="shorttext"/>
          <w:b/>
        </w:rPr>
        <w:t>accurate link</w:t>
      </w:r>
      <w:r w:rsidR="007174DD">
        <w:rPr>
          <w:rStyle w:val="shorttext"/>
          <w:b/>
        </w:rPr>
        <w:t>s</w:t>
      </w:r>
      <w:r>
        <w:rPr>
          <w:rStyle w:val="shorttext"/>
        </w:rPr>
        <w:t xml:space="preserve"> to redirect user</w:t>
      </w:r>
      <w:r w:rsidR="00975747">
        <w:rPr>
          <w:rStyle w:val="shorttext"/>
        </w:rPr>
        <w:t>s</w:t>
      </w:r>
      <w:r>
        <w:rPr>
          <w:rStyle w:val="shorttext"/>
        </w:rPr>
        <w:t xml:space="preserve"> between the pages</w:t>
      </w:r>
      <w:r>
        <w:t>.</w:t>
      </w:r>
      <w:r>
        <w:rPr>
          <w:rStyle w:val="mediumtext"/>
        </w:rPr>
        <w:t xml:space="preserve"> </w:t>
      </w:r>
    </w:p>
    <w:p w14:paraId="21EC732A" w14:textId="77777777" w:rsidR="000234C2" w:rsidRDefault="000234C2" w:rsidP="00A02AD6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t xml:space="preserve">Provide </w:t>
      </w:r>
      <w:r w:rsidRPr="009A58D8">
        <w:rPr>
          <w:b/>
        </w:rPr>
        <w:t>at least 2 links</w:t>
      </w:r>
      <w:r>
        <w:t xml:space="preserve"> for their </w:t>
      </w:r>
      <w:r w:rsidRPr="00064156">
        <w:rPr>
          <w:b/>
        </w:rPr>
        <w:t>social</w:t>
      </w:r>
      <w:r>
        <w:t xml:space="preserve"> </w:t>
      </w:r>
      <w:r w:rsidRPr="00064156">
        <w:rPr>
          <w:b/>
        </w:rPr>
        <w:t>media</w:t>
      </w:r>
      <w:r>
        <w:t xml:space="preserve"> </w:t>
      </w:r>
      <w:r w:rsidRPr="00064156">
        <w:rPr>
          <w:b/>
        </w:rPr>
        <w:t>account</w:t>
      </w:r>
      <w:r>
        <w:t xml:space="preserve"> such as </w:t>
      </w:r>
      <w:r w:rsidRPr="00064156">
        <w:rPr>
          <w:b/>
        </w:rPr>
        <w:t>Facebook</w:t>
      </w:r>
      <w:r w:rsidRPr="009A58D8">
        <w:t>,</w:t>
      </w:r>
      <w:r>
        <w:t xml:space="preserve"> </w:t>
      </w:r>
      <w:r w:rsidRPr="00064156">
        <w:rPr>
          <w:b/>
        </w:rPr>
        <w:t>Twitter</w:t>
      </w:r>
      <w:r>
        <w:t xml:space="preserve"> and </w:t>
      </w:r>
      <w:r>
        <w:rPr>
          <w:b/>
        </w:rPr>
        <w:t xml:space="preserve">Instagram </w:t>
      </w:r>
      <w:r>
        <w:t xml:space="preserve">page. </w:t>
      </w:r>
    </w:p>
    <w:p w14:paraId="070AE0DD" w14:textId="77777777" w:rsidR="000234C2" w:rsidRDefault="000234C2" w:rsidP="00A02AD6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 w:rsidRPr="00A02AD6"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components</w:t>
      </w:r>
      <w:r>
        <w:t xml:space="preserve"> for the </w:t>
      </w:r>
      <w:r>
        <w:rPr>
          <w:rStyle w:val="mediumtext"/>
          <w:b/>
        </w:rPr>
        <w:t>Register</w:t>
      </w:r>
      <w:r w:rsidRPr="0010501D">
        <w:rPr>
          <w:rStyle w:val="mediumtext"/>
          <w:b/>
        </w:rPr>
        <w:t xml:space="preserve"> form</w:t>
      </w:r>
      <w:r>
        <w:t xml:space="preserve">. </w:t>
      </w:r>
    </w:p>
    <w:p w14:paraId="47612027" w14:textId="77777777" w:rsidR="000234C2" w:rsidRDefault="000234C2" w:rsidP="00A02AD6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t xml:space="preserve">Create </w:t>
      </w:r>
      <w:r w:rsidR="000F4C04">
        <w:t xml:space="preserve">a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 w:rsidR="000F4C04">
        <w:t>o</w:t>
      </w:r>
      <w:r>
        <w:t xml:space="preserve">n </w:t>
      </w:r>
      <w:r w:rsidR="000F4C04">
        <w:t xml:space="preserve">the </w:t>
      </w:r>
      <w:r>
        <w:rPr>
          <w:b/>
        </w:rPr>
        <w:t>h</w:t>
      </w:r>
      <w:r w:rsidRPr="001A77E8">
        <w:rPr>
          <w:b/>
        </w:rPr>
        <w:t>omepage</w:t>
      </w:r>
      <w:r>
        <w:t>.</w:t>
      </w:r>
    </w:p>
    <w:p w14:paraId="741B55E7" w14:textId="77777777" w:rsidR="000234C2" w:rsidRDefault="000234C2" w:rsidP="00A02AD6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t xml:space="preserve">Use </w:t>
      </w:r>
      <w:r w:rsidRPr="0045460A">
        <w:rPr>
          <w:b/>
        </w:rPr>
        <w:t>external</w:t>
      </w:r>
      <w:r w:rsidRPr="001A77E8">
        <w:rPr>
          <w:b/>
        </w:rPr>
        <w:t xml:space="preserve"> </w:t>
      </w:r>
      <w:r w:rsidRPr="0010501D">
        <w:t>or</w:t>
      </w:r>
      <w:r w:rsidRPr="001A77E8">
        <w:rPr>
          <w:b/>
        </w:rPr>
        <w:t xml:space="preserve"> </w:t>
      </w:r>
      <w:r>
        <w:rPr>
          <w:b/>
        </w:rPr>
        <w:t>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the CSS property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57BB61AC" w14:textId="77777777" w:rsidR="000234C2" w:rsidRDefault="000234C2" w:rsidP="00A02AD6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 w:rsidRPr="00A02AD6">
        <w:t>You</w:t>
      </w:r>
      <w:r>
        <w:rPr>
          <w:rStyle w:val="mediumtext"/>
        </w:rPr>
        <w:t xml:space="preserve"> are </w:t>
      </w:r>
      <w:r w:rsidRPr="00295A8D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</w:t>
      </w:r>
      <w:r w:rsidR="000F4C04">
        <w:rPr>
          <w:rStyle w:val="mediumtext"/>
        </w:rPr>
        <w:t xml:space="preserve">the </w:t>
      </w:r>
      <w:r w:rsidRPr="00295A8D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, please use </w:t>
      </w:r>
      <w:r w:rsidR="000F4C04">
        <w:rPr>
          <w:rStyle w:val="mediumtext"/>
        </w:rPr>
        <w:t xml:space="preserve">the </w:t>
      </w:r>
      <w:r w:rsidRPr="00295A8D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 to design the layout. </w:t>
      </w:r>
    </w:p>
    <w:p w14:paraId="4A9EECE8" w14:textId="77777777" w:rsidR="000234C2" w:rsidRDefault="000234C2" w:rsidP="000234C2">
      <w:pPr>
        <w:spacing w:line="360" w:lineRule="auto"/>
        <w:jc w:val="both"/>
      </w:pPr>
    </w:p>
    <w:p w14:paraId="4DF36FED" w14:textId="2ABF6BEA" w:rsidR="000234C2" w:rsidRDefault="000234C2" w:rsidP="00000F6C">
      <w:pPr>
        <w:spacing w:line="360" w:lineRule="auto"/>
        <w:ind w:firstLine="567"/>
        <w:jc w:val="both"/>
        <w:rPr>
          <w:rStyle w:val="mediumtext"/>
        </w:rPr>
      </w:pPr>
      <w:r w:rsidRPr="00051B5F">
        <w:lastRenderedPageBreak/>
        <w:t>Feel free to use any text editor that suit</w:t>
      </w:r>
      <w:r w:rsidR="000F4C04">
        <w:t>s</w:t>
      </w:r>
      <w:r w:rsidRPr="00051B5F">
        <w:t xml:space="preserve"> you the best to create the HTML file. </w:t>
      </w:r>
      <w:r w:rsidRPr="00051B5F">
        <w:rPr>
          <w:rStyle w:val="mediumtext"/>
        </w:rPr>
        <w:t xml:space="preserve">You are free to design the website as long as the website still strives for </w:t>
      </w:r>
      <w:r w:rsidRPr="00695865">
        <w:rPr>
          <w:rStyle w:val="mediumtext"/>
          <w:b/>
        </w:rPr>
        <w:t>consistency</w:t>
      </w:r>
      <w:r w:rsidRPr="00051B5F">
        <w:rPr>
          <w:rStyle w:val="mediumtext"/>
        </w:rPr>
        <w:t xml:space="preserve">. </w:t>
      </w:r>
    </w:p>
    <w:p w14:paraId="0C9BA9EE" w14:textId="77777777" w:rsidR="00D94EDD" w:rsidRDefault="00D94EDD" w:rsidP="00000F6C">
      <w:pPr>
        <w:spacing w:line="360" w:lineRule="auto"/>
        <w:ind w:firstLine="567"/>
        <w:jc w:val="both"/>
      </w:pPr>
    </w:p>
    <w:p w14:paraId="0F19A34E" w14:textId="77777777" w:rsidR="000234C2" w:rsidRDefault="000234C2" w:rsidP="000234C2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t>Guide:</w:t>
      </w:r>
    </w:p>
    <w:p w14:paraId="659A9065" w14:textId="77777777" w:rsidR="000234C2" w:rsidRDefault="000234C2" w:rsidP="000234C2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. </w:t>
      </w:r>
      <w:r>
        <w:t xml:space="preserve">Set up your site as creative as possible, but ensure it still strive for </w:t>
      </w:r>
      <w:r>
        <w:rPr>
          <w:b/>
        </w:rPr>
        <w:t>consistency</w:t>
      </w:r>
    </w:p>
    <w:p w14:paraId="75A26135" w14:textId="77777777" w:rsidR="000234C2" w:rsidRDefault="000234C2" w:rsidP="000234C2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</w:t>
      </w:r>
      <w:r>
        <w:t xml:space="preserve">) must be designed using </w:t>
      </w:r>
      <w:r>
        <w:rPr>
          <w:b/>
        </w:rPr>
        <w:t xml:space="preserve">Adobe Photoshop CS3 </w:t>
      </w:r>
      <w:r>
        <w:t xml:space="preserve">and make sure </w:t>
      </w:r>
      <w:r>
        <w:rPr>
          <w:b/>
        </w:rPr>
        <w:t>no layers are merged</w:t>
      </w:r>
      <w:r>
        <w:t>.</w:t>
      </w:r>
    </w:p>
    <w:p w14:paraId="71782B62" w14:textId="77777777" w:rsidR="000234C2" w:rsidRDefault="000234C2" w:rsidP="000234C2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6A69C4">
        <w:rPr>
          <w:b/>
        </w:rPr>
        <w:t>,</w:t>
      </w:r>
      <w:r>
        <w:t xml:space="preserve"> and </w:t>
      </w:r>
      <w:r>
        <w:rPr>
          <w:b/>
        </w:rPr>
        <w:t>layout</w:t>
      </w:r>
      <w:r>
        <w:t xml:space="preserve"> that you use to design the website.</w:t>
      </w:r>
    </w:p>
    <w:p w14:paraId="2A2535A1" w14:textId="77777777" w:rsidR="000234C2" w:rsidRDefault="000234C2" w:rsidP="000234C2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70873209" w14:textId="77777777" w:rsidR="000234C2" w:rsidRDefault="000234C2" w:rsidP="000234C2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You must use </w:t>
      </w:r>
      <w:r>
        <w:rPr>
          <w:b/>
        </w:rPr>
        <w:t>external</w:t>
      </w:r>
      <w:r>
        <w:t xml:space="preserve"> or </w:t>
      </w:r>
      <w:r>
        <w:rPr>
          <w:b/>
        </w:rPr>
        <w:t>internal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0D97673A" w14:textId="77777777" w:rsidR="000234C2" w:rsidRDefault="000234C2" w:rsidP="000234C2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Use </w:t>
      </w:r>
      <w:r w:rsidR="006A69C4">
        <w:t xml:space="preserve">the </w:t>
      </w:r>
      <w:r>
        <w:rPr>
          <w:b/>
        </w:rPr>
        <w:t>CSS box positioning concept</w:t>
      </w:r>
      <w:r>
        <w:t xml:space="preserve"> to design your web structure. </w:t>
      </w:r>
      <w:r>
        <w:rPr>
          <w:b/>
        </w:rPr>
        <w:t>Do not</w:t>
      </w:r>
      <w:r>
        <w:t xml:space="preserve"> use </w:t>
      </w:r>
      <w:r w:rsidR="00ED7D75">
        <w:t xml:space="preserve">the </w:t>
      </w:r>
      <w:r>
        <w:rPr>
          <w:b/>
        </w:rPr>
        <w:t>table</w:t>
      </w:r>
      <w:r>
        <w:t xml:space="preserve"> </w:t>
      </w:r>
      <w:r>
        <w:rPr>
          <w:b/>
        </w:rPr>
        <w:t>tag</w:t>
      </w:r>
      <w:r>
        <w:t xml:space="preserve">, use </w:t>
      </w:r>
      <w:r w:rsidR="00784686">
        <w:t xml:space="preserve">the </w:t>
      </w:r>
      <w:r>
        <w:rPr>
          <w:b/>
        </w:rPr>
        <w:t>div tag</w:t>
      </w:r>
      <w:r>
        <w:t xml:space="preserve"> for the layout instead.</w:t>
      </w:r>
    </w:p>
    <w:p w14:paraId="045FDB8A" w14:textId="77777777" w:rsidR="000234C2" w:rsidRDefault="000234C2" w:rsidP="000234C2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can’t have both at the same time.</w:t>
      </w:r>
    </w:p>
    <w:p w14:paraId="6C75EAD6" w14:textId="77777777" w:rsidR="000234C2" w:rsidRDefault="000234C2" w:rsidP="000234C2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Organize your files with </w:t>
      </w:r>
      <w:r>
        <w:rPr>
          <w:b/>
        </w:rPr>
        <w:t>subdirectories</w:t>
      </w:r>
      <w:r>
        <w:t>.</w:t>
      </w:r>
    </w:p>
    <w:p w14:paraId="02BF0C4E" w14:textId="77777777" w:rsidR="000234C2" w:rsidRDefault="000234C2" w:rsidP="000234C2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rPr>
          <w:color w:val="000000"/>
        </w:rPr>
        <w:t xml:space="preserve">Give </w:t>
      </w:r>
      <w:r w:rsidR="00AE22FE"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b/>
          <w:color w:val="000000"/>
        </w:rPr>
        <w:t>suitable</w:t>
      </w:r>
      <w:r>
        <w:rPr>
          <w:color w:val="000000"/>
        </w:rPr>
        <w:t xml:space="preserve"> </w:t>
      </w:r>
      <w:r>
        <w:rPr>
          <w:b/>
          <w:color w:val="000000"/>
        </w:rPr>
        <w:t>text</w:t>
      </w:r>
      <w:r>
        <w:rPr>
          <w:color w:val="000000"/>
        </w:rPr>
        <w:t xml:space="preserve"> for each page</w:t>
      </w:r>
      <w:r>
        <w:t>.</w:t>
      </w:r>
    </w:p>
    <w:p w14:paraId="7647C9D9" w14:textId="77777777" w:rsidR="000234C2" w:rsidRDefault="000234C2" w:rsidP="000234C2">
      <w:pPr>
        <w:pStyle w:val="ListParagraph"/>
        <w:numPr>
          <w:ilvl w:val="0"/>
          <w:numId w:val="12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3B178EE8" w14:textId="77777777" w:rsidR="000234C2" w:rsidRDefault="000234C2" w:rsidP="000234C2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11D23B9E" w14:textId="77777777" w:rsidR="000234C2" w:rsidRDefault="000234C2" w:rsidP="000234C2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 slicing</w:t>
      </w:r>
      <w:r>
        <w:t xml:space="preserve"> (*.psd).</w:t>
      </w:r>
    </w:p>
    <w:p w14:paraId="4945CE00" w14:textId="77777777" w:rsidR="000234C2" w:rsidRDefault="000234C2" w:rsidP="000234C2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>Website (*.html / *.htm, *.css).</w:t>
      </w:r>
    </w:p>
    <w:p w14:paraId="15FCB948" w14:textId="77777777" w:rsidR="000234C2" w:rsidRDefault="000234C2" w:rsidP="000234C2">
      <w:pPr>
        <w:pStyle w:val="ListParagraph"/>
        <w:spacing w:line="360" w:lineRule="auto"/>
        <w:ind w:left="360"/>
        <w:jc w:val="both"/>
      </w:pPr>
    </w:p>
    <w:p w14:paraId="1B5CCC7C" w14:textId="77777777" w:rsidR="000234C2" w:rsidRDefault="000234C2" w:rsidP="000234C2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521D75E8" w14:textId="77777777" w:rsidR="000234C2" w:rsidRDefault="000234C2" w:rsidP="000234C2">
      <w:pPr>
        <w:spacing w:line="360" w:lineRule="auto"/>
        <w:jc w:val="both"/>
      </w:pPr>
      <w:r>
        <w:t xml:space="preserve">For every photoshop file (*.psd) that has been created, advised </w:t>
      </w:r>
      <w:r>
        <w:rPr>
          <w:b/>
        </w:rPr>
        <w:t>not to merge layers</w:t>
      </w:r>
      <w:r>
        <w:t>.</w:t>
      </w:r>
    </w:p>
    <w:p w14:paraId="4F411C59" w14:textId="77777777" w:rsidR="000234C2" w:rsidRDefault="000234C2" w:rsidP="000234C2">
      <w:pPr>
        <w:spacing w:line="360" w:lineRule="auto"/>
      </w:pPr>
    </w:p>
    <w:p w14:paraId="0FE95EB9" w14:textId="77777777" w:rsidR="000234C2" w:rsidRDefault="000234C2" w:rsidP="000234C2">
      <w:pPr>
        <w:spacing w:line="360" w:lineRule="auto"/>
        <w:jc w:val="center"/>
        <w:rPr>
          <w:lang w:val="id-ID"/>
        </w:rPr>
      </w:pPr>
      <w:r>
        <w:rPr>
          <w:b/>
          <w:color w:val="000000"/>
        </w:rPr>
        <w:t>If you do not understand, please ask your assistant!</w:t>
      </w:r>
    </w:p>
    <w:p w14:paraId="06E39143" w14:textId="77777777" w:rsidR="00BC6DE8" w:rsidRPr="00A32343" w:rsidRDefault="00BC6DE8" w:rsidP="000234C2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1B16C" w14:textId="77777777" w:rsidR="00F349E1" w:rsidRDefault="00F349E1" w:rsidP="00273E4A">
      <w:r>
        <w:separator/>
      </w:r>
    </w:p>
  </w:endnote>
  <w:endnote w:type="continuationSeparator" w:id="0">
    <w:p w14:paraId="112FF214" w14:textId="77777777" w:rsidR="00F349E1" w:rsidRDefault="00F349E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763F5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4774F679" wp14:editId="6D2056B9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26D267A1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70DE49C0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11044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CABDE16" wp14:editId="3873B49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5459E69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17F0B1BC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7DF429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ADD2B" w14:textId="77777777" w:rsidR="00F349E1" w:rsidRDefault="00F349E1" w:rsidP="00273E4A">
      <w:r>
        <w:separator/>
      </w:r>
    </w:p>
  </w:footnote>
  <w:footnote w:type="continuationSeparator" w:id="0">
    <w:p w14:paraId="20212DAB" w14:textId="77777777" w:rsidR="00F349E1" w:rsidRDefault="00F349E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3BF37E0" w14:textId="77777777" w:rsidTr="005D0782">
      <w:tc>
        <w:tcPr>
          <w:tcW w:w="5220" w:type="dxa"/>
        </w:tcPr>
        <w:p w14:paraId="5C819A5A" w14:textId="2A7D6A9A" w:rsidR="005D0782" w:rsidRDefault="00D94EDD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94EDD">
            <w:rPr>
              <w:b/>
              <w:sz w:val="20"/>
              <w:lang w:val="id-ID"/>
            </w:rPr>
            <w:t>170220</w:t>
          </w:r>
        </w:p>
      </w:tc>
      <w:tc>
        <w:tcPr>
          <w:tcW w:w="5220" w:type="dxa"/>
        </w:tcPr>
        <w:p w14:paraId="730B4E14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9CF415A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0F0ADD49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4E836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00F6C"/>
    <w:rsid w:val="00020F10"/>
    <w:rsid w:val="000234C2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4C04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3A4B"/>
    <w:rsid w:val="001E4042"/>
    <w:rsid w:val="001E637E"/>
    <w:rsid w:val="001E7ABE"/>
    <w:rsid w:val="001F64B6"/>
    <w:rsid w:val="00224780"/>
    <w:rsid w:val="00235C36"/>
    <w:rsid w:val="002376FA"/>
    <w:rsid w:val="00240016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724B7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A69C4"/>
    <w:rsid w:val="006D36BC"/>
    <w:rsid w:val="006F4D80"/>
    <w:rsid w:val="00701ECA"/>
    <w:rsid w:val="007174DD"/>
    <w:rsid w:val="00720962"/>
    <w:rsid w:val="0072245D"/>
    <w:rsid w:val="00737595"/>
    <w:rsid w:val="00784686"/>
    <w:rsid w:val="00787247"/>
    <w:rsid w:val="007B5A6A"/>
    <w:rsid w:val="007C1C37"/>
    <w:rsid w:val="007E0EE7"/>
    <w:rsid w:val="00810737"/>
    <w:rsid w:val="00811C48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372F"/>
    <w:rsid w:val="00905F5E"/>
    <w:rsid w:val="00932B6E"/>
    <w:rsid w:val="0093677F"/>
    <w:rsid w:val="00937B93"/>
    <w:rsid w:val="00944ADA"/>
    <w:rsid w:val="009568C5"/>
    <w:rsid w:val="00961A2D"/>
    <w:rsid w:val="0097243E"/>
    <w:rsid w:val="00973849"/>
    <w:rsid w:val="00975747"/>
    <w:rsid w:val="009832E4"/>
    <w:rsid w:val="009A2464"/>
    <w:rsid w:val="009A3737"/>
    <w:rsid w:val="009C7801"/>
    <w:rsid w:val="009E29D9"/>
    <w:rsid w:val="00A02AD6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22FE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021FC"/>
    <w:rsid w:val="00C25F66"/>
    <w:rsid w:val="00C44051"/>
    <w:rsid w:val="00C525FC"/>
    <w:rsid w:val="00C56C03"/>
    <w:rsid w:val="00C57A8A"/>
    <w:rsid w:val="00C57FE8"/>
    <w:rsid w:val="00C611B3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328"/>
    <w:rsid w:val="00D37E0D"/>
    <w:rsid w:val="00D47C75"/>
    <w:rsid w:val="00D60A6D"/>
    <w:rsid w:val="00D67DFC"/>
    <w:rsid w:val="00D72FF7"/>
    <w:rsid w:val="00D94EDD"/>
    <w:rsid w:val="00D95848"/>
    <w:rsid w:val="00DA4A85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D5890"/>
    <w:rsid w:val="00ED7D75"/>
    <w:rsid w:val="00EF17AC"/>
    <w:rsid w:val="00F22A92"/>
    <w:rsid w:val="00F2595B"/>
    <w:rsid w:val="00F349E1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9E29E01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4C2"/>
    <w:pPr>
      <w:ind w:left="720"/>
      <w:contextualSpacing/>
    </w:pPr>
  </w:style>
  <w:style w:type="character" w:customStyle="1" w:styleId="shorttext">
    <w:name w:val="short_text"/>
    <w:basedOn w:val="DefaultParagraphFont"/>
    <w:rsid w:val="000234C2"/>
  </w:style>
  <w:style w:type="character" w:customStyle="1" w:styleId="mediumtext">
    <w:name w:val="medium_text"/>
    <w:basedOn w:val="DefaultParagraphFont"/>
    <w:rsid w:val="0002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29CF3-9DBC-489F-B701-1E47D4F5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15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Christy Alexandra</cp:lastModifiedBy>
  <cp:revision>26</cp:revision>
  <dcterms:created xsi:type="dcterms:W3CDTF">2017-06-21T03:38:00Z</dcterms:created>
  <dcterms:modified xsi:type="dcterms:W3CDTF">2020-02-03T12:43:00Z</dcterms:modified>
</cp:coreProperties>
</file>